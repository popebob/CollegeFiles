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351" w:type="pct"/>
        <w:jc w:val="center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/>
      </w:tblPr>
      <w:tblGrid>
        <w:gridCol w:w="1941"/>
        <w:gridCol w:w="8363"/>
      </w:tblGrid>
      <w:tr w:rsidR="005242A0" w:rsidTr="006B012A">
        <w:trPr>
          <w:trHeight w:val="1080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242A0" w:rsidRPr="005242A0" w:rsidRDefault="00643381" w:rsidP="005242A0">
            <w:pPr>
              <w:spacing w:after="0" w:line="240" w:lineRule="auto"/>
              <w:jc w:val="center"/>
              <w:rPr>
                <w:color w:val="EAEBDE" w:themeColor="background2"/>
                <w:sz w:val="23"/>
              </w:rPr>
            </w:pPr>
            <w:r w:rsidRPr="00643381">
              <w:rPr>
                <w:sz w:val="28"/>
                <w:szCs w:val="28"/>
              </w:rPr>
            </w:r>
            <w:r w:rsidRPr="00643381">
              <w:rPr>
                <w:sz w:val="28"/>
                <w:szCs w:val="28"/>
              </w:rPr>
              <w:pict>
                <v:group id="_x0000_s1043" editas="canvas" style="width:493.5pt;height:114.75pt;mso-position-horizontal-relative:char;mso-position-vertical-relative:line" coordorigin="1725,978" coordsize="10175,2366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44" type="#_x0000_t75" style="position:absolute;left:1725;top:978;width:10175;height:2366" o:preferrelative="f">
                    <v:fill o:detectmouseclick="t"/>
                    <v:path o:extrusionok="t" o:connecttype="none"/>
                    <o:lock v:ext="edit" text="t"/>
                  </v:shape>
  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  <v:formulas>
                      <v:f eqn="val #0"/>
                      <v:f eqn="val #1"/>
                      <v:f eqn="val #2"/>
                      <v:f eqn="val width"/>
                      <v:f eqn="val height"/>
                      <v:f eqn="prod width 1 8"/>
                      <v:f eqn="prod width 1 2"/>
                      <v:f eqn="prod width 7 8"/>
                      <v:f eqn="prod width 3 2"/>
                      <v:f eqn="sum 0 0 @6"/>
                      <v:f eqn="sum height 0 #2"/>
                      <v:f eqn="prod @10 30573 4096"/>
                      <v:f eqn="prod @11 2 1"/>
                      <v:f eqn="sum height 0 @12"/>
                      <v:f eqn="sum @11 #2 0"/>
                      <v:f eqn="sum @11 height #1"/>
                      <v:f eqn="sum height 0 #1"/>
                      <v:f eqn="prod @16 1 2"/>
                      <v:f eqn="sum @11 @17 0"/>
                      <v:f eqn="sum @14 #1 height"/>
                      <v:f eqn="sum #0 @5 0"/>
                      <v:f eqn="sum width 0 @20"/>
                      <v:f eqn="sum width 0 #0"/>
                      <v:f eqn="sum @6 0 #0"/>
                      <v:f eqn="ellipse @23 width @11"/>
                      <v:f eqn="sum @24 height @11"/>
                      <v:f eqn="sum @25 @11 @19"/>
                      <v:f eqn="sum #2 @11 @19"/>
                      <v:f eqn="prod @11 2391 32768"/>
                      <v:f eqn="sum @6 0 @20"/>
                      <v:f eqn="ellipse @29 width @11"/>
                      <v:f eqn="sum #1 @30 @11"/>
                      <v:f eqn="sum @25 #1 height"/>
                      <v:f eqn="sum height @30 @14"/>
                      <v:f eqn="sum @11 @14 0"/>
                      <v:f eqn="sum height 0 @34"/>
                      <v:f eqn="sum @35 @19 @11"/>
                      <v:f eqn="sum @10 @15 @11"/>
                      <v:f eqn="sum @35 @15 @11"/>
                      <v:f eqn="sum @28 @14 @18"/>
                      <v:f eqn="sum height 0 @39"/>
                      <v:f eqn="sum @19 0 @18"/>
                      <v:f eqn="prod @41 2 3"/>
                      <v:f eqn="sum #1 0 @42"/>
                      <v:f eqn="sum #2 0 @42"/>
                      <v:f eqn="min @44 20925"/>
                      <v:f eqn="prod width 3 8"/>
                      <v:f eqn="sum @46 0 4"/>
                    </v:formulas>
                    <v:path o:extrusionok="f" o:connecttype="custom" o:connectlocs="@6,@1;@5,@40;@6,@4;@7,@40" o:connectangles="270,180,90,0" textboxrect="@0,@1,@22,@25"/>
                    <v:handles>
                      <v:h position="#0,bottomRight" xrange="@5,@47"/>
                      <v:h position="center,#1" yrange="@10,@43"/>
                      <v:h position="topLeft,#2" yrange="@27,@45"/>
                    </v:handles>
                    <o:complex v:ext="view"/>
                  </v:shapetype>
                  <v:shape id="_x0000_s1049" type="#_x0000_t107" style="position:absolute;left:1725;top:1055;width:10175;height:2289" fillcolor="#cfe0cf [1941]" strokecolor="#4a724a [1605]" strokeweight="2.25pt">
                    <v:textbox>
                      <w:txbxContent>
                        <w:p w:rsidR="009F15FF" w:rsidRPr="008C2FCA" w:rsidRDefault="009F15FF" w:rsidP="009F15FF">
                          <w:pPr>
                            <w:spacing w:after="0" w:line="240" w:lineRule="auto"/>
                            <w:jc w:val="center"/>
                            <w:rPr>
                              <w:b/>
                              <w:imprint/>
                              <w:color w:val="375439" w:themeColor="accent1" w:themeShade="80"/>
                              <w:sz w:val="56"/>
                              <w:szCs w:val="72"/>
                            </w:rPr>
                          </w:pPr>
                          <w:r w:rsidRPr="008C2FCA">
                            <w:rPr>
                              <w:b/>
                              <w:imprint/>
                              <w:color w:val="375439" w:themeColor="accent1" w:themeShade="80"/>
                              <w:sz w:val="56"/>
                              <w:szCs w:val="72"/>
                            </w:rPr>
                            <w:t>Green Grove</w:t>
                          </w:r>
                          <w:r w:rsidRPr="008C2FCA">
                            <w:rPr>
                              <w:b/>
                              <w:imprint/>
                              <w:color w:val="375439" w:themeColor="accent1" w:themeShade="80"/>
                              <w:sz w:val="56"/>
                              <w:szCs w:val="72"/>
                            </w:rPr>
                            <w:br/>
                            <w:t>Nursery</w:t>
                          </w:r>
                        </w:p>
                        <w:p w:rsidR="009F15FF" w:rsidRDefault="009F15FF"/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5242A0" w:rsidRDefault="005242A0" w:rsidP="002268B9">
            <w:pPr>
              <w:pStyle w:val="SenderAddress"/>
              <w:spacing w:after="0"/>
            </w:pPr>
          </w:p>
        </w:tc>
      </w:tr>
      <w:tr w:rsidR="00877894" w:rsidTr="006B012A">
        <w:trPr>
          <w:trHeight w:val="367"/>
          <w:jc w:val="center"/>
        </w:trPr>
        <w:tc>
          <w:tcPr>
            <w:tcW w:w="942" w:type="pct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B0CCB0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id w:val="218072593"/>
              <w:placeholder>
                <w:docPart w:val="24FE5FC506674B9F88F821688E2C95EA"/>
              </w:placeholder>
              <w:date w:fullDate="2008-01-01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877894" w:rsidRDefault="007C16C0" w:rsidP="002268B9">
                <w:pPr>
                  <w:pStyle w:val="DateField"/>
                  <w:framePr w:wrap="auto" w:hAnchor="text" w:xAlign="left" w:yAlign="inline"/>
                  <w:suppressOverlap w:val="0"/>
                </w:pPr>
                <w:r>
                  <w:t>1/1/2008</w:t>
                </w:r>
              </w:p>
            </w:sdtContent>
          </w:sdt>
        </w:tc>
        <w:tc>
          <w:tcPr>
            <w:tcW w:w="4058" w:type="pct"/>
            <w:tcBorders>
              <w:top w:val="nil"/>
              <w:left w:val="single" w:sz="48" w:space="0" w:color="FFFFFF" w:themeColor="background1"/>
              <w:bottom w:val="nil"/>
              <w:right w:val="nil"/>
            </w:tcBorders>
            <w:shd w:val="clear" w:color="auto" w:fill="72A376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877894" w:rsidRPr="00827092" w:rsidRDefault="00827092" w:rsidP="00562A7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sz w:val="24"/>
                <w:szCs w:val="24"/>
              </w:rPr>
            </w:pPr>
            <w:r w:rsidRPr="00827092">
              <w:rPr>
                <w:b/>
                <w:i/>
                <w:color w:val="FFFFFF" w:themeColor="background1"/>
                <w:sz w:val="24"/>
                <w:szCs w:val="24"/>
              </w:rPr>
              <w:t>Order online at www.greengrove.</w:t>
            </w:r>
            <w:r w:rsidR="00562A72">
              <w:rPr>
                <w:b/>
                <w:i/>
                <w:color w:val="FFFFFF" w:themeColor="background1"/>
                <w:sz w:val="24"/>
                <w:szCs w:val="24"/>
              </w:rPr>
              <w:t>com</w:t>
            </w:r>
            <w:r w:rsidR="005242A0">
              <w:rPr>
                <w:b/>
                <w:i/>
                <w:color w:val="FFFFFF" w:themeColor="background1"/>
                <w:sz w:val="24"/>
                <w:szCs w:val="24"/>
              </w:rPr>
              <w:t xml:space="preserve"> today!</w:t>
            </w:r>
          </w:p>
        </w:tc>
      </w:tr>
      <w:tr w:rsidR="00877894" w:rsidTr="006B012A">
        <w:trPr>
          <w:jc w:val="center"/>
        </w:trPr>
        <w:tc>
          <w:tcPr>
            <w:tcW w:w="9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77894" w:rsidRDefault="00877894" w:rsidP="002268B9">
            <w:pPr>
              <w:spacing w:after="0" w:line="240" w:lineRule="auto"/>
              <w:jc w:val="center"/>
              <w:rPr>
                <w:color w:val="FFFFFF" w:themeColor="background1"/>
                <w:sz w:val="36"/>
                <w:szCs w:val="36"/>
              </w:rPr>
            </w:pPr>
          </w:p>
        </w:tc>
        <w:tc>
          <w:tcPr>
            <w:tcW w:w="4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877894" w:rsidRDefault="00877894" w:rsidP="002268B9">
            <w:pPr>
              <w:pStyle w:val="RecipientAddress"/>
            </w:pPr>
          </w:p>
          <w:p w:rsidR="00877894" w:rsidRDefault="00643381" w:rsidP="005242A0">
            <w:pPr>
              <w:pStyle w:val="RecipientAddress"/>
            </w:pPr>
            <w:r>
              <w:fldChar w:fldCharType="begin"/>
            </w:r>
            <w:r w:rsidR="003C4FD4">
              <w:instrText xml:space="preserve"> ADDRESSBLOCK \f "&lt;&lt;_TITLE0_ &gt;&gt;&lt;&lt;_NICK0_&gt;&gt;&lt;&lt; _LAST0_&gt;&gt;&lt;&lt; _SUFFIX0_&gt;&gt;</w:instrText>
            </w:r>
            <w:r w:rsidR="003C4FD4">
              <w:cr/>
              <w:instrText>&lt;&lt;_STREET1_</w:instrText>
            </w:r>
            <w:r w:rsidR="003C4FD4">
              <w:cr/>
              <w:instrText>&gt;&gt;&lt;&lt;_STREET2_</w:instrText>
            </w:r>
            <w:r w:rsidR="003C4FD4">
              <w:cr/>
              <w:instrText xml:space="preserve">&gt;&gt;&lt;&lt;_CITY_&gt;&gt;&lt;&lt;, _STATE_&gt;&gt;&lt;&lt; _POSTAL_&gt;&gt;" \l 1033 \c 0 \e "" </w:instrText>
            </w:r>
            <w:r>
              <w:fldChar w:fldCharType="separate"/>
            </w:r>
            <w:r w:rsidR="00B15A3C">
              <w:rPr>
                <w:noProof/>
              </w:rPr>
              <w:t>«AddressBlock»</w:t>
            </w:r>
            <w:r>
              <w:fldChar w:fldCharType="end"/>
            </w:r>
          </w:p>
          <w:p w:rsidR="00877894" w:rsidRDefault="00877894" w:rsidP="002268B9">
            <w:pPr>
              <w:pStyle w:val="RecipientAddress"/>
            </w:pPr>
          </w:p>
          <w:p w:rsidR="00877894" w:rsidRDefault="00643381" w:rsidP="00562A72">
            <w:fldSimple w:instr=" GREETINGLINE \f &quot;&lt;&lt;_BEFORE_ Dear &gt;&gt;&lt;&lt;_FIRST0_&gt;&gt;&#10;&lt;&lt;_AFTER_ ,&gt;&gt;&quot; \l 1033 \e &quot;Dear Sir or Madam:&quot; ">
              <w:r w:rsidR="00B15A3C">
                <w:rPr>
                  <w:noProof/>
                </w:rPr>
                <w:t>«GreetingLine»</w:t>
              </w:r>
            </w:fldSimple>
          </w:p>
          <w:p w:rsidR="005B4608" w:rsidRDefault="00CB3243" w:rsidP="005242A0">
            <w:r>
              <w:t xml:space="preserve">Thank you for your order from our early spring catalog. Your </w:t>
            </w:r>
            <w:fldSimple w:instr=" MERGEFIELD Item ">
              <w:r w:rsidR="00B15A3C">
                <w:rPr>
                  <w:noProof/>
                </w:rPr>
                <w:t>«Item»</w:t>
              </w:r>
            </w:fldSimple>
            <w:r w:rsidR="005B4608">
              <w:t xml:space="preserve"> will be delivered in time for spring planting in zone </w:t>
            </w:r>
            <w:fldSimple w:instr=" MERGEFIELD Zone ">
              <w:r w:rsidR="00B15A3C">
                <w:rPr>
                  <w:noProof/>
                </w:rPr>
                <w:t>«Zone»</w:t>
              </w:r>
            </w:fldSimple>
            <w:r w:rsidR="005B4608">
              <w:t>.</w:t>
            </w:r>
          </w:p>
          <w:p w:rsidR="005B4608" w:rsidRDefault="005B4608" w:rsidP="005242A0">
            <w:r>
              <w:t xml:space="preserve">Your shipment will include all items ordered, detailed planting and care instructions, and – because you ordered before February 1 – your free gift. Also enclosed is a spring/summer catalog that contains a $10 coupon </w:t>
            </w:r>
            <w:r w:rsidR="00CD3B1E">
              <w:t>for use on</w:t>
            </w:r>
            <w:r>
              <w:t xml:space="preserve"> your next order.</w:t>
            </w:r>
          </w:p>
          <w:p w:rsidR="002268B9" w:rsidRDefault="005B4608" w:rsidP="002268B9">
            <w:pPr>
              <w:spacing w:after="0" w:line="240" w:lineRule="auto"/>
            </w:pPr>
            <w:r>
              <w:t>Green Grove Nursery strives to provide the highest-quality specimens available commercially. If for any reason you are unhappy with your order, contact us for replacement plants or a full refund.</w:t>
            </w:r>
          </w:p>
          <w:p w:rsidR="002268B9" w:rsidRDefault="002268B9" w:rsidP="005242A0">
            <w:pPr>
              <w:pStyle w:val="Closing"/>
            </w:pPr>
            <w:r>
              <w:t>Sincerely,</w:t>
            </w:r>
          </w:p>
          <w:p w:rsidR="00877894" w:rsidRDefault="002268B9" w:rsidP="005242A0">
            <w:pPr>
              <w:pStyle w:val="Signature"/>
            </w:pPr>
            <w:proofErr w:type="spellStart"/>
            <w:r>
              <w:t>Keesha</w:t>
            </w:r>
            <w:proofErr w:type="spellEnd"/>
            <w:r>
              <w:t xml:space="preserve"> Wills</w:t>
            </w:r>
            <w:r w:rsidR="005242A0">
              <w:br/>
            </w:r>
            <w:r>
              <w:t>Customer Order Specialist</w:t>
            </w:r>
          </w:p>
        </w:tc>
      </w:tr>
    </w:tbl>
    <w:p w:rsidR="00877894" w:rsidRDefault="00877894" w:rsidP="002268B9">
      <w:pPr>
        <w:spacing w:after="0"/>
      </w:pPr>
    </w:p>
    <w:sectPr w:rsidR="00877894" w:rsidSect="00666275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466" w:rsidRDefault="005C1466">
      <w:pPr>
        <w:spacing w:after="0" w:line="240" w:lineRule="auto"/>
      </w:pPr>
      <w:r>
        <w:separator/>
      </w:r>
    </w:p>
    <w:p w:rsidR="00FC7C4B" w:rsidRDefault="00FC7C4B"/>
  </w:endnote>
  <w:endnote w:type="continuationSeparator" w:id="1">
    <w:p w:rsidR="005C1466" w:rsidRDefault="005C1466">
      <w:pPr>
        <w:spacing w:after="0" w:line="240" w:lineRule="auto"/>
      </w:pPr>
      <w:r>
        <w:continuationSeparator/>
      </w:r>
    </w:p>
    <w:p w:rsidR="00FC7C4B" w:rsidRDefault="00FC7C4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466" w:rsidRDefault="005C1466">
    <w:pPr>
      <w:pStyle w:val="Footer"/>
    </w:pPr>
  </w:p>
  <w:p w:rsidR="005C1466" w:rsidRDefault="005C1466">
    <w:pPr>
      <w:pStyle w:val="FooterEven"/>
    </w:pPr>
    <w:r>
      <w:t xml:space="preserve">Page </w:t>
    </w:r>
    <w:fldSimple w:instr=" PAGE   \* MERGEFORMAT ">
      <w:r>
        <w:rPr>
          <w:noProof/>
          <w:sz w:val="24"/>
          <w:szCs w:val="24"/>
        </w:rPr>
        <w:t>2</w:t>
      </w:r>
    </w:fldSimple>
  </w:p>
  <w:p w:rsidR="00FC7C4B" w:rsidRDefault="00FC7C4B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466" w:rsidRDefault="005C1466">
    <w:pPr>
      <w:pStyle w:val="Footer"/>
    </w:pPr>
  </w:p>
  <w:p w:rsidR="005C1466" w:rsidRDefault="005C1466">
    <w:pPr>
      <w:pStyle w:val="FooterOdd"/>
    </w:pPr>
    <w:r>
      <w:t xml:space="preserve">Page </w:t>
    </w:r>
    <w:fldSimple w:instr=" PAGE   \* MERGEFORMAT ">
      <w:r w:rsidR="009F15FF" w:rsidRPr="009F15FF">
        <w:rPr>
          <w:noProof/>
          <w:sz w:val="24"/>
          <w:szCs w:val="24"/>
        </w:rPr>
        <w:t>2</w:t>
      </w:r>
    </w:fldSimple>
  </w:p>
  <w:p w:rsidR="00FC7C4B" w:rsidRDefault="00FC7C4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466" w:rsidRDefault="005C1466">
      <w:pPr>
        <w:spacing w:after="0" w:line="240" w:lineRule="auto"/>
      </w:pPr>
      <w:r>
        <w:separator/>
      </w:r>
    </w:p>
    <w:p w:rsidR="00FC7C4B" w:rsidRDefault="00FC7C4B"/>
  </w:footnote>
  <w:footnote w:type="continuationSeparator" w:id="1">
    <w:p w:rsidR="005C1466" w:rsidRDefault="005C1466">
      <w:pPr>
        <w:spacing w:after="0" w:line="240" w:lineRule="auto"/>
      </w:pPr>
      <w:r>
        <w:continuationSeparator/>
      </w:r>
    </w:p>
    <w:p w:rsidR="00FC7C4B" w:rsidRDefault="00FC7C4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78373"/>
      <w:placeholder>
        <w:docPart w:val="27000CDE647447E9B0EEE99FBF0AC188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Content>
      <w:p w:rsidR="005C1466" w:rsidRDefault="005C1466">
        <w:pPr>
          <w:pStyle w:val="HeaderEven"/>
        </w:pPr>
        <w:r>
          <w:t>[Pick the date]</w:t>
        </w:r>
      </w:p>
    </w:sdtContent>
  </w:sdt>
  <w:p w:rsidR="005C1466" w:rsidRDefault="005C1466">
    <w:pPr>
      <w:pStyle w:val="Header"/>
    </w:pPr>
  </w:p>
  <w:p w:rsidR="00FC7C4B" w:rsidRDefault="00FC7C4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33884"/>
      <w:placeholder>
        <w:docPart w:val="33C5111E0BC849659CE248045C6620E4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Content>
      <w:p w:rsidR="005C1466" w:rsidRDefault="005C1466">
        <w:pPr>
          <w:pStyle w:val="HeaderOdd"/>
        </w:pPr>
        <w:r>
          <w:t>[Pick the date]</w:t>
        </w:r>
      </w:p>
    </w:sdtContent>
  </w:sdt>
  <w:p w:rsidR="005C1466" w:rsidRDefault="005C1466">
    <w:pPr>
      <w:pStyle w:val="Header"/>
    </w:pPr>
  </w:p>
  <w:p w:rsidR="00FC7C4B" w:rsidRDefault="00FC7C4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030F5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0AC95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49854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BF8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>
    <w:nsid w:val="FFFFFF88"/>
    <w:multiLevelType w:val="singleLevel"/>
    <w:tmpl w:val="FB1866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F2A1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B0CCB0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10"/>
  </w:num>
  <w:num w:numId="23">
    <w:abstractNumId w:val="11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X:\Data Disk\Chapter 5\Apply 5-1 Green Grove Customer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2"/>
    <w:odso>
      <w:udl w:val="Provider=Microsoft.ACE.OLEDB.12.0;User ID=Admin;Data Source=X:\Data Disk\Chapter 5\Apply 5-1 Green Grove Customer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3"/>
      <w:colDelim w:val="9"/>
      <w:type w:val="addressBook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 Line 1"/>
        <w:mappedName w:val="Address 1"/>
        <w:column w:val="3"/>
        <w:lid w:val="en-US"/>
      </w:fieldMapData>
      <w:fieldMapData>
        <w:type w:val="dbColumn"/>
        <w:name w:val="Address Line 2"/>
        <w:mappedName w:val="Address 2"/>
        <w:column w:val="4"/>
        <w:lid w:val="en-US"/>
      </w:fieldMapData>
      <w:fieldMapData>
        <w:type w:val="dbColumn"/>
        <w:name w:val="City"/>
        <w:mappedName w:val="City"/>
        <w:column w:val="5"/>
        <w:lid w:val="en-US"/>
      </w:fieldMapData>
      <w:fieldMapData>
        <w:type w:val="dbColumn"/>
        <w:name w:val="State"/>
        <w:mappedName w:val="State"/>
        <w:column w:val="6"/>
        <w:lid w:val="en-US"/>
      </w:fieldMapData>
      <w:fieldMapData>
        <w:type w:val="dbColumn"/>
        <w:name w:val="ZIP Code"/>
        <w:mappedName w:val="Postal Code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3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6824A7"/>
    <w:rsid w:val="00100058"/>
    <w:rsid w:val="00196AFC"/>
    <w:rsid w:val="002268B9"/>
    <w:rsid w:val="003C4FD4"/>
    <w:rsid w:val="00426F3C"/>
    <w:rsid w:val="004304E9"/>
    <w:rsid w:val="004626D6"/>
    <w:rsid w:val="004942EC"/>
    <w:rsid w:val="005242A0"/>
    <w:rsid w:val="00562A72"/>
    <w:rsid w:val="005B4608"/>
    <w:rsid w:val="005C1466"/>
    <w:rsid w:val="005E00B3"/>
    <w:rsid w:val="00643381"/>
    <w:rsid w:val="00666275"/>
    <w:rsid w:val="006824A7"/>
    <w:rsid w:val="006B012A"/>
    <w:rsid w:val="007C16C0"/>
    <w:rsid w:val="00827092"/>
    <w:rsid w:val="00877894"/>
    <w:rsid w:val="009F15FF"/>
    <w:rsid w:val="00B15A3C"/>
    <w:rsid w:val="00BC4FE6"/>
    <w:rsid w:val="00BE44C4"/>
    <w:rsid w:val="00CB3243"/>
    <w:rsid w:val="00CD3B1E"/>
    <w:rsid w:val="00DC35A4"/>
    <w:rsid w:val="00E16740"/>
    <w:rsid w:val="00FC7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>
      <o:colormenu v:ext="edit" fillcolor="none [1941]" strokecolor="none [1605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7" w:qFormat="1"/>
    <w:lsdException w:name="List Bullet 2" w:uiPriority="37" w:qFormat="1"/>
    <w:lsdException w:name="List Bullet 3" w:uiPriority="37" w:qFormat="1"/>
    <w:lsdException w:name="List Bullet 4" w:uiPriority="37" w:qFormat="1"/>
    <w:lsdException w:name="List Bullet 5" w:uiPriority="37" w:qFormat="1"/>
    <w:lsdException w:name="Title" w:semiHidden="0" w:uiPriority="10" w:unhideWhenUsed="0" w:qFormat="1"/>
    <w:lsdException w:name="Closing" w:uiPriority="7" w:qFormat="1"/>
    <w:lsdException w:name="Signature" w:uiPriority="8" w:qFormat="1"/>
    <w:lsdException w:name="Default Paragraph Font" w:uiPriority="1"/>
    <w:lsdException w:name="Subtitle" w:semiHidden="0" w:uiPriority="11" w:unhideWhenUsed="0" w:qFormat="1"/>
    <w:lsdException w:name="Salutation" w:uiPriority="6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A72"/>
    <w:pPr>
      <w:spacing w:after="180" w:line="264" w:lineRule="auto"/>
    </w:pPr>
    <w:rPr>
      <w:rFonts w:cs="Times New Roman"/>
      <w:sz w:val="26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877894"/>
    <w:pPr>
      <w:spacing w:before="300" w:after="80" w:line="240" w:lineRule="auto"/>
      <w:outlineLvl w:val="0"/>
    </w:pPr>
    <w:rPr>
      <w:rFonts w:asciiTheme="majorHAnsi" w:hAnsiTheme="majorHAnsi"/>
      <w:caps/>
      <w:color w:val="676A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877894"/>
    <w:pPr>
      <w:spacing w:before="240" w:after="80"/>
      <w:outlineLvl w:val="1"/>
    </w:pPr>
    <w:rPr>
      <w:b/>
      <w:color w:val="72A376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894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894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894"/>
    <w:pPr>
      <w:spacing w:before="200" w:after="0"/>
      <w:outlineLvl w:val="4"/>
    </w:pPr>
    <w:rPr>
      <w:b/>
      <w:color w:val="676A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894"/>
    <w:pPr>
      <w:spacing w:after="0"/>
      <w:outlineLvl w:val="5"/>
    </w:pPr>
    <w:rPr>
      <w:b/>
      <w:color w:val="B0CCB0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894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894"/>
    <w:pPr>
      <w:spacing w:after="0"/>
      <w:outlineLvl w:val="7"/>
    </w:pPr>
    <w:rPr>
      <w:b/>
      <w:i/>
      <w:color w:val="72A376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894"/>
    <w:pPr>
      <w:spacing w:after="0"/>
      <w:outlineLvl w:val="8"/>
    </w:pPr>
    <w:rPr>
      <w:b/>
      <w:caps/>
      <w:color w:val="A8CDD7" w:themeColor="accent3"/>
      <w:spacing w:val="4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877894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lutation">
    <w:name w:val="Salutation"/>
    <w:basedOn w:val="Normal"/>
    <w:next w:val="Normal"/>
    <w:link w:val="SalutationChar"/>
    <w:uiPriority w:val="6"/>
    <w:unhideWhenUsed/>
    <w:qFormat/>
    <w:rsid w:val="00877894"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6"/>
    <w:rsid w:val="00877894"/>
    <w:rPr>
      <w:rFonts w:cs="Times New Roman"/>
      <w:b/>
      <w:sz w:val="23"/>
      <w:szCs w:val="20"/>
      <w:lang w:eastAsia="ja-JP"/>
    </w:rPr>
  </w:style>
  <w:style w:type="paragraph" w:customStyle="1" w:styleId="SenderAddress">
    <w:name w:val="Sender Address"/>
    <w:basedOn w:val="NoSpacing"/>
    <w:uiPriority w:val="3"/>
    <w:qFormat/>
    <w:rsid w:val="00877894"/>
    <w:pPr>
      <w:spacing w:after="200"/>
    </w:pPr>
    <w:rPr>
      <w:color w:val="676A55" w:themeColor="text2"/>
    </w:rPr>
  </w:style>
  <w:style w:type="paragraph" w:customStyle="1" w:styleId="DateField">
    <w:name w:val="Date Field"/>
    <w:basedOn w:val="Normal"/>
    <w:uiPriority w:val="99"/>
    <w:unhideWhenUsed/>
    <w:rsid w:val="00877894"/>
    <w:pPr>
      <w:framePr w:wrap="around" w:hAnchor="page" w:xAlign="center" w:yAlign="top"/>
      <w:spacing w:after="0" w:line="240" w:lineRule="auto"/>
      <w:suppressOverlap/>
      <w:jc w:val="center"/>
    </w:pPr>
    <w:rPr>
      <w:b/>
      <w:color w:val="FFFFFF" w:themeColor="background1"/>
      <w:spacing w:val="20"/>
      <w:szCs w:val="36"/>
    </w:rPr>
  </w:style>
  <w:style w:type="character" w:styleId="PlaceholderText">
    <w:name w:val="Placeholder Text"/>
    <w:basedOn w:val="DefaultParagraphFont"/>
    <w:uiPriority w:val="99"/>
    <w:semiHidden/>
    <w:rsid w:val="00877894"/>
    <w:rPr>
      <w:color w:val="808080"/>
    </w:rPr>
  </w:style>
  <w:style w:type="paragraph" w:styleId="Signature">
    <w:name w:val="Signature"/>
    <w:basedOn w:val="Normal"/>
    <w:link w:val="SignatureChar"/>
    <w:uiPriority w:val="8"/>
    <w:unhideWhenUsed/>
    <w:qFormat/>
    <w:rsid w:val="00877894"/>
    <w:rPr>
      <w:b/>
    </w:rPr>
  </w:style>
  <w:style w:type="paragraph" w:styleId="NoSpacing">
    <w:name w:val="No Spacing"/>
    <w:basedOn w:val="Normal"/>
    <w:uiPriority w:val="1"/>
    <w:qFormat/>
    <w:rsid w:val="008778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8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894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877894"/>
    <w:pPr>
      <w:pBdr>
        <w:top w:val="single" w:sz="2" w:space="10" w:color="AAC7AC" w:themeColor="accent1" w:themeTint="99"/>
        <w:bottom w:val="single" w:sz="24" w:space="10" w:color="AAC7AC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877894"/>
    <w:rPr>
      <w:rFonts w:asciiTheme="minorHAnsi" w:hAnsiTheme="minorHAnsi" w:cs="Times New Roman"/>
      <w:i/>
      <w:color w:val="676A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877894"/>
    <w:rPr>
      <w:b/>
      <w:bCs/>
      <w:caps/>
      <w:sz w:val="16"/>
      <w:szCs w:val="18"/>
    </w:rPr>
  </w:style>
  <w:style w:type="paragraph" w:styleId="Closing">
    <w:name w:val="Closing"/>
    <w:basedOn w:val="Normal"/>
    <w:link w:val="ClosingChar"/>
    <w:uiPriority w:val="7"/>
    <w:unhideWhenUsed/>
    <w:qFormat/>
    <w:rsid w:val="00877894"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7"/>
    <w:rsid w:val="00877894"/>
    <w:rPr>
      <w:rFonts w:cs="Times New Roman"/>
      <w:sz w:val="23"/>
      <w:szCs w:val="20"/>
      <w:lang w:eastAsia="ja-JP"/>
    </w:rPr>
  </w:style>
  <w:style w:type="character" w:styleId="Emphasis">
    <w:name w:val="Emphasis"/>
    <w:uiPriority w:val="20"/>
    <w:qFormat/>
    <w:rsid w:val="00877894"/>
    <w:rPr>
      <w:rFonts w:asciiTheme="minorHAnsi" w:hAnsiTheme="minorHAnsi"/>
      <w:b/>
      <w:i/>
      <w:color w:val="676A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semiHidden/>
    <w:unhideWhenUsed/>
    <w:rsid w:val="008778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7894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8778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7894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877894"/>
    <w:rPr>
      <w:rFonts w:asciiTheme="majorHAnsi" w:hAnsiTheme="majorHAnsi" w:cs="Times New Roman"/>
      <w:caps/>
      <w:color w:val="676A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894"/>
    <w:rPr>
      <w:rFonts w:cs="Times New Roman"/>
      <w:b/>
      <w:color w:val="72A376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894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894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894"/>
    <w:rPr>
      <w:rFonts w:cs="Times New Roman"/>
      <w:b/>
      <w:color w:val="676A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894"/>
    <w:rPr>
      <w:rFonts w:cs="Times New Roman"/>
      <w:b/>
      <w:color w:val="B0CCB0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894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894"/>
    <w:rPr>
      <w:rFonts w:cs="Times New Roman"/>
      <w:b/>
      <w:i/>
      <w:color w:val="72A376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894"/>
    <w:rPr>
      <w:rFonts w:cs="Times New Roman"/>
      <w:b/>
      <w:caps/>
      <w:color w:val="A8CDD7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877894"/>
    <w:rPr>
      <w:color w:val="DB5353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877894"/>
    <w:rPr>
      <w:rFonts w:asciiTheme="minorHAnsi" w:hAnsiTheme="minorHAnsi"/>
      <w:b/>
      <w:dstrike w:val="0"/>
      <w:color w:val="B0CCB0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877894"/>
    <w:pPr>
      <w:pBdr>
        <w:top w:val="double" w:sz="12" w:space="10" w:color="B0CCB0" w:themeColor="accent2"/>
        <w:left w:val="double" w:sz="12" w:space="10" w:color="B0CCB0" w:themeColor="accent2"/>
        <w:bottom w:val="double" w:sz="12" w:space="10" w:color="B0CCB0" w:themeColor="accent2"/>
        <w:right w:val="double" w:sz="12" w:space="10" w:color="B0CCB0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0CCB0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894"/>
    <w:rPr>
      <w:rFonts w:cs="Times New Roman"/>
      <w:b/>
      <w:color w:val="B0CCB0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877894"/>
    <w:rPr>
      <w:rFonts w:asciiTheme="minorHAnsi" w:hAnsiTheme="minorHAnsi"/>
      <w:b/>
      <w:caps/>
      <w:color w:val="72A376" w:themeColor="accent1"/>
      <w:spacing w:val="10"/>
      <w:w w:val="100"/>
      <w:position w:val="0"/>
      <w:sz w:val="20"/>
      <w:szCs w:val="18"/>
      <w:u w:val="single" w:color="72A376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877894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877894"/>
    <w:pPr>
      <w:ind w:left="720" w:hanging="360"/>
    </w:pPr>
  </w:style>
  <w:style w:type="paragraph" w:styleId="ListBullet">
    <w:name w:val="List Bullet"/>
    <w:basedOn w:val="Normal"/>
    <w:uiPriority w:val="37"/>
    <w:qFormat/>
    <w:rsid w:val="00877894"/>
    <w:pPr>
      <w:numPr>
        <w:numId w:val="23"/>
      </w:numPr>
    </w:pPr>
    <w:rPr>
      <w:sz w:val="24"/>
    </w:rPr>
  </w:style>
  <w:style w:type="paragraph" w:styleId="ListBullet2">
    <w:name w:val="List Bullet 2"/>
    <w:basedOn w:val="Normal"/>
    <w:uiPriority w:val="37"/>
    <w:qFormat/>
    <w:rsid w:val="00877894"/>
    <w:pPr>
      <w:numPr>
        <w:numId w:val="24"/>
      </w:numPr>
    </w:pPr>
    <w:rPr>
      <w:color w:val="72A376" w:themeColor="accent1"/>
    </w:rPr>
  </w:style>
  <w:style w:type="paragraph" w:styleId="ListBullet3">
    <w:name w:val="List Bullet 3"/>
    <w:basedOn w:val="Normal"/>
    <w:uiPriority w:val="37"/>
    <w:qFormat/>
    <w:rsid w:val="00877894"/>
    <w:pPr>
      <w:numPr>
        <w:numId w:val="25"/>
      </w:numPr>
    </w:pPr>
    <w:rPr>
      <w:color w:val="B0CCB0" w:themeColor="accent2"/>
    </w:rPr>
  </w:style>
  <w:style w:type="paragraph" w:styleId="ListBullet4">
    <w:name w:val="List Bullet 4"/>
    <w:basedOn w:val="Normal"/>
    <w:uiPriority w:val="37"/>
    <w:qFormat/>
    <w:rsid w:val="00877894"/>
    <w:pPr>
      <w:numPr>
        <w:numId w:val="26"/>
      </w:numPr>
    </w:pPr>
    <w:rPr>
      <w:caps/>
      <w:spacing w:val="4"/>
    </w:rPr>
  </w:style>
  <w:style w:type="paragraph" w:styleId="ListBullet5">
    <w:name w:val="List Bullet 5"/>
    <w:basedOn w:val="Normal"/>
    <w:uiPriority w:val="37"/>
    <w:qFormat/>
    <w:rsid w:val="00877894"/>
    <w:pPr>
      <w:numPr>
        <w:numId w:val="27"/>
      </w:numPr>
    </w:pPr>
  </w:style>
  <w:style w:type="paragraph" w:styleId="ListParagraph">
    <w:name w:val="List Paragraph"/>
    <w:basedOn w:val="Normal"/>
    <w:uiPriority w:val="34"/>
    <w:unhideWhenUsed/>
    <w:qFormat/>
    <w:rsid w:val="00877894"/>
    <w:pPr>
      <w:ind w:left="720"/>
      <w:contextualSpacing/>
    </w:pPr>
  </w:style>
  <w:style w:type="numbering" w:customStyle="1" w:styleId="MedianListStyle">
    <w:name w:val="Median List Style"/>
    <w:uiPriority w:val="99"/>
    <w:rsid w:val="00877894"/>
    <w:pPr>
      <w:numPr>
        <w:numId w:val="11"/>
      </w:numPr>
    </w:pPr>
  </w:style>
  <w:style w:type="paragraph" w:styleId="Quote">
    <w:name w:val="Quote"/>
    <w:basedOn w:val="Normal"/>
    <w:link w:val="QuoteChar"/>
    <w:uiPriority w:val="29"/>
    <w:qFormat/>
    <w:rsid w:val="00877894"/>
    <w:rPr>
      <w:i/>
      <w:smallCaps/>
      <w:color w:val="676A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877894"/>
    <w:rPr>
      <w:rFonts w:cs="Times New Roman"/>
      <w:i/>
      <w:smallCaps/>
      <w:color w:val="676A55" w:themeColor="text2"/>
      <w:spacing w:val="6"/>
      <w:sz w:val="23"/>
      <w:szCs w:val="20"/>
      <w:lang w:eastAsia="ja-JP"/>
    </w:rPr>
  </w:style>
  <w:style w:type="paragraph" w:customStyle="1" w:styleId="RecipientAddress">
    <w:name w:val="Recipient Address"/>
    <w:basedOn w:val="NoSpacing"/>
    <w:link w:val="RecipientAddressChar"/>
    <w:uiPriority w:val="5"/>
    <w:qFormat/>
    <w:rsid w:val="00877894"/>
    <w:pPr>
      <w:spacing w:before="240"/>
      <w:contextualSpacing/>
    </w:pPr>
    <w:rPr>
      <w:color w:val="676A55" w:themeColor="text2"/>
    </w:rPr>
  </w:style>
  <w:style w:type="character" w:styleId="Strong">
    <w:name w:val="Strong"/>
    <w:uiPriority w:val="22"/>
    <w:qFormat/>
    <w:rsid w:val="00877894"/>
    <w:rPr>
      <w:rFonts w:asciiTheme="minorHAnsi" w:hAnsiTheme="minorHAnsi"/>
      <w:b/>
      <w:color w:val="B0CCB0" w:themeColor="accent2"/>
    </w:rPr>
  </w:style>
  <w:style w:type="paragraph" w:styleId="Subtitle">
    <w:name w:val="Subtitle"/>
    <w:basedOn w:val="Normal"/>
    <w:link w:val="SubtitleChar"/>
    <w:uiPriority w:val="11"/>
    <w:rsid w:val="00877894"/>
    <w:pPr>
      <w:spacing w:after="720" w:line="240" w:lineRule="auto"/>
    </w:pPr>
    <w:rPr>
      <w:rFonts w:asciiTheme="majorHAnsi" w:hAnsiTheme="majorHAnsi"/>
      <w:b/>
      <w:caps/>
      <w:color w:val="B0CCB0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77894"/>
    <w:rPr>
      <w:rFonts w:asciiTheme="majorHAnsi" w:hAnsiTheme="majorHAnsi" w:cs="Times New Roman"/>
      <w:b/>
      <w:caps/>
      <w:color w:val="B0CCB0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877894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877894"/>
    <w:rPr>
      <w:rFonts w:asciiTheme="minorHAnsi" w:hAnsiTheme="minorHAnsi"/>
      <w:b/>
      <w:i/>
      <w:color w:val="676A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77894"/>
    <w:pPr>
      <w:ind w:left="220" w:hanging="220"/>
    </w:pPr>
  </w:style>
  <w:style w:type="paragraph" w:styleId="Title">
    <w:name w:val="Title"/>
    <w:basedOn w:val="Normal"/>
    <w:link w:val="TitleChar"/>
    <w:uiPriority w:val="10"/>
    <w:rsid w:val="00877894"/>
    <w:pPr>
      <w:spacing w:after="0" w:line="240" w:lineRule="auto"/>
    </w:pPr>
    <w:rPr>
      <w:color w:val="676A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894"/>
    <w:rPr>
      <w:rFonts w:cs="Times New Roman"/>
      <w:color w:val="676A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877894"/>
    <w:pPr>
      <w:tabs>
        <w:tab w:val="right" w:leader="dot" w:pos="8630"/>
      </w:tabs>
      <w:spacing w:before="180" w:after="40" w:line="240" w:lineRule="auto"/>
    </w:pPr>
    <w:rPr>
      <w:b/>
      <w:caps/>
      <w:noProof/>
      <w:color w:val="676A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877894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877894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877894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877894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877894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877894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877894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877894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ompanyName">
    <w:name w:val="Company Name"/>
    <w:basedOn w:val="Normal"/>
    <w:uiPriority w:val="2"/>
    <w:qFormat/>
    <w:rsid w:val="00877894"/>
    <w:pPr>
      <w:spacing w:after="0"/>
    </w:pPr>
    <w:rPr>
      <w:b/>
      <w:color w:val="676A55" w:themeColor="text2"/>
      <w:sz w:val="40"/>
      <w:szCs w:val="36"/>
    </w:rPr>
  </w:style>
  <w:style w:type="character" w:customStyle="1" w:styleId="SignatureChar">
    <w:name w:val="Signature Char"/>
    <w:basedOn w:val="DefaultParagraphFont"/>
    <w:link w:val="Signature"/>
    <w:uiPriority w:val="8"/>
    <w:rsid w:val="00877894"/>
    <w:rPr>
      <w:rFonts w:cs="Times New Roman"/>
      <w:b/>
      <w:sz w:val="23"/>
      <w:szCs w:val="20"/>
      <w:lang w:eastAsia="ja-JP"/>
    </w:rPr>
  </w:style>
  <w:style w:type="paragraph" w:customStyle="1" w:styleId="HeaderEven">
    <w:name w:val="Header Even"/>
    <w:basedOn w:val="NoSpacing"/>
    <w:uiPriority w:val="49"/>
    <w:semiHidden/>
    <w:unhideWhenUsed/>
    <w:rsid w:val="00877894"/>
    <w:pPr>
      <w:pBdr>
        <w:bottom w:val="single" w:sz="4" w:space="1" w:color="72A376" w:themeColor="accent1"/>
      </w:pBdr>
    </w:pPr>
    <w:rPr>
      <w:b/>
      <w:color w:val="676A55" w:themeColor="text2"/>
      <w:sz w:val="20"/>
    </w:rPr>
  </w:style>
  <w:style w:type="paragraph" w:customStyle="1" w:styleId="FooterEven">
    <w:name w:val="Footer Even"/>
    <w:basedOn w:val="Normal"/>
    <w:uiPriority w:val="49"/>
    <w:unhideWhenUsed/>
    <w:rsid w:val="00877894"/>
    <w:pPr>
      <w:pBdr>
        <w:top w:val="single" w:sz="4" w:space="1" w:color="72A376" w:themeColor="accent1"/>
      </w:pBdr>
    </w:pPr>
    <w:rPr>
      <w:color w:val="676A55" w:themeColor="text2"/>
      <w:sz w:val="20"/>
    </w:rPr>
  </w:style>
  <w:style w:type="paragraph" w:customStyle="1" w:styleId="HeaderOdd">
    <w:name w:val="Header Odd"/>
    <w:basedOn w:val="NoSpacing"/>
    <w:uiPriority w:val="49"/>
    <w:semiHidden/>
    <w:unhideWhenUsed/>
    <w:rsid w:val="00877894"/>
    <w:pPr>
      <w:pBdr>
        <w:bottom w:val="single" w:sz="4" w:space="1" w:color="72A376" w:themeColor="accent1"/>
      </w:pBdr>
      <w:jc w:val="right"/>
    </w:pPr>
    <w:rPr>
      <w:b/>
      <w:color w:val="676A55" w:themeColor="text2"/>
      <w:sz w:val="20"/>
    </w:rPr>
  </w:style>
  <w:style w:type="paragraph" w:customStyle="1" w:styleId="FooterOdd">
    <w:name w:val="Footer Odd"/>
    <w:basedOn w:val="Normal"/>
    <w:uiPriority w:val="49"/>
    <w:unhideWhenUsed/>
    <w:rsid w:val="00877894"/>
    <w:pPr>
      <w:pBdr>
        <w:top w:val="single" w:sz="4" w:space="1" w:color="72A376" w:themeColor="accent1"/>
      </w:pBdr>
      <w:jc w:val="right"/>
    </w:pPr>
    <w:rPr>
      <w:color w:val="676A55" w:themeColor="text2"/>
      <w:sz w:val="20"/>
    </w:rPr>
  </w:style>
  <w:style w:type="paragraph" w:styleId="Date">
    <w:name w:val="Date"/>
    <w:basedOn w:val="NoSpacing"/>
    <w:next w:val="Normal"/>
    <w:link w:val="DateChar"/>
    <w:uiPriority w:val="99"/>
    <w:unhideWhenUsed/>
    <w:rsid w:val="00877894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sid w:val="00877894"/>
    <w:rPr>
      <w:rFonts w:cs="Times New Roman"/>
      <w:b/>
      <w:color w:val="FFFFFF" w:themeColor="background1"/>
      <w:sz w:val="23"/>
      <w:szCs w:val="20"/>
      <w:lang w:eastAsia="ja-JP"/>
    </w:rPr>
  </w:style>
  <w:style w:type="character" w:customStyle="1" w:styleId="RecipientAddressChar">
    <w:name w:val="Recipient Address Char"/>
    <w:basedOn w:val="DefaultParagraphFont"/>
    <w:link w:val="RecipientAddress"/>
    <w:uiPriority w:val="5"/>
    <w:locked/>
    <w:rsid w:val="00877894"/>
    <w:rPr>
      <w:rFonts w:cs="Times New Roman"/>
      <w:color w:val="676A55" w:themeColor="text2"/>
      <w:sz w:val="23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4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X:\Data%20Disk\Chapter%205\Apply%205-1%20Green%20Grove%20Customers.mdb" TargetMode="External"/><Relationship Id="rId2" Type="http://schemas.openxmlformats.org/officeDocument/2006/relationships/mailMergeSource" Target="file:///X:\Data%20Disk\Chapter%205\Apply%205-1%20Green%20Grove%20Customers.mdb" TargetMode="External"/><Relationship Id="rId1" Type="http://schemas.openxmlformats.org/officeDocument/2006/relationships/attachedTemplate" Target="file:///C:\Program%20Files\Microsoft%20Office\Templates\1033\MedianMerge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4FE5FC506674B9F88F821688E2C9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3295E-339F-468B-A18E-51F8FC7A82D1}"/>
      </w:docPartPr>
      <w:docPartBody>
        <w:p w:rsidR="00930CA5" w:rsidRDefault="00930CA5">
          <w:pPr>
            <w:pStyle w:val="24FE5FC506674B9F88F821688E2C95EA"/>
          </w:pPr>
          <w:r>
            <w:t>[Pick the date]</w:t>
          </w:r>
        </w:p>
      </w:docPartBody>
    </w:docPart>
    <w:docPart>
      <w:docPartPr>
        <w:name w:val="27000CDE647447E9B0EEE99FBF0AC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8E467-3C34-42E4-876E-AB5F0E39576E}"/>
      </w:docPartPr>
      <w:docPartBody>
        <w:p w:rsidR="00930CA5" w:rsidRDefault="00930CA5">
          <w:pPr>
            <w:pStyle w:val="27000CDE647447E9B0EEE99FBF0AC188"/>
          </w:pPr>
          <w:r>
            <w:t>[Pick the date]</w:t>
          </w:r>
        </w:p>
      </w:docPartBody>
    </w:docPart>
    <w:docPart>
      <w:docPartPr>
        <w:name w:val="33C5111E0BC849659CE248045C662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6A897-35B2-45E9-96DC-6234B1D7999E}"/>
      </w:docPartPr>
      <w:docPartBody>
        <w:p w:rsidR="00930CA5" w:rsidRDefault="00930CA5">
          <w:pPr>
            <w:pStyle w:val="33C5111E0BC849659CE248045C6620E4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30CA5"/>
    <w:rsid w:val="001E481B"/>
    <w:rsid w:val="00260603"/>
    <w:rsid w:val="00354131"/>
    <w:rsid w:val="0061747C"/>
    <w:rsid w:val="00930CA5"/>
    <w:rsid w:val="00A00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A6686301684D1A806184AB42A4E8B8">
    <w:name w:val="1CA6686301684D1A806184AB42A4E8B8"/>
    <w:rsid w:val="00260603"/>
  </w:style>
  <w:style w:type="character" w:styleId="PlaceholderText">
    <w:name w:val="Placeholder Text"/>
    <w:basedOn w:val="DefaultParagraphFont"/>
    <w:uiPriority w:val="99"/>
    <w:semiHidden/>
    <w:rsid w:val="00260603"/>
    <w:rPr>
      <w:color w:val="808080"/>
    </w:rPr>
  </w:style>
  <w:style w:type="paragraph" w:customStyle="1" w:styleId="BA2267281D6A4869BAD408EE9FCA5E5B">
    <w:name w:val="BA2267281D6A4869BAD408EE9FCA5E5B"/>
    <w:rsid w:val="00260603"/>
  </w:style>
  <w:style w:type="paragraph" w:customStyle="1" w:styleId="24FE5FC506674B9F88F821688E2C95EA">
    <w:name w:val="24FE5FC506674B9F88F821688E2C95EA"/>
    <w:rsid w:val="00260603"/>
  </w:style>
  <w:style w:type="paragraph" w:customStyle="1" w:styleId="6308A4D4520045A89DCD6BC8E492458F">
    <w:name w:val="6308A4D4520045A89DCD6BC8E492458F"/>
    <w:rsid w:val="00260603"/>
  </w:style>
  <w:style w:type="paragraph" w:customStyle="1" w:styleId="40CB3876C50549D8A25FA65F75997688">
    <w:name w:val="40CB3876C50549D8A25FA65F75997688"/>
    <w:rsid w:val="00260603"/>
  </w:style>
  <w:style w:type="paragraph" w:customStyle="1" w:styleId="418C61DEEA8149FEBA24392C68053234">
    <w:name w:val="418C61DEEA8149FEBA24392C68053234"/>
    <w:rsid w:val="00260603"/>
  </w:style>
  <w:style w:type="paragraph" w:customStyle="1" w:styleId="27000CDE647447E9B0EEE99FBF0AC188">
    <w:name w:val="27000CDE647447E9B0EEE99FBF0AC188"/>
    <w:rsid w:val="00260603"/>
  </w:style>
  <w:style w:type="paragraph" w:customStyle="1" w:styleId="33C5111E0BC849659CE248045C6620E4">
    <w:name w:val="33C5111E0BC849659CE248045C6620E4"/>
    <w:rsid w:val="00260603"/>
  </w:style>
  <w:style w:type="paragraph" w:customStyle="1" w:styleId="F164E2B5D1494D3BB90130EC03D3EFD5">
    <w:name w:val="F164E2B5D1494D3BB90130EC03D3EFD5"/>
    <w:rsid w:val="00930CA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FF84EA42-35A2-450F-B287-60AF7E0FF17E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MedianMergeLetter</Template>
  <TotalTime>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 Series</dc:creator>
  <cp:lastModifiedBy>SC Series</cp:lastModifiedBy>
  <cp:revision>4</cp:revision>
  <dcterms:created xsi:type="dcterms:W3CDTF">2007-02-24T01:27:00Z</dcterms:created>
  <dcterms:modified xsi:type="dcterms:W3CDTF">2007-02-27T07:54:00Z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