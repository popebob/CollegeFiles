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8D" w:rsidRDefault="00C4058D">
      <w:pPr>
        <w:pStyle w:val="Heading1"/>
      </w:pPr>
      <w:r>
        <w:rPr>
          <w:noProof/>
        </w:rPr>
        <w:pict>
          <v:line id="_x0000_s1026" style="position:absolute;z-index:251658240" from="0,18pt" to="414pt,18pt" o:allowincell="f" strokeweight="3pt"/>
        </w:pict>
      </w:r>
      <w:r>
        <w:t>CSC 436/483 Capstone Project</w:t>
      </w:r>
      <w:r>
        <w:tab/>
      </w:r>
      <w:r>
        <w:tab/>
      </w:r>
      <w:r>
        <w:tab/>
      </w:r>
      <w:r>
        <w:tab/>
        <w:t>Weekly Report</w:t>
      </w:r>
    </w:p>
    <w:p w:rsidR="00C4058D" w:rsidRDefault="00C4058D">
      <w:pPr>
        <w:rPr>
          <w:b/>
          <w:sz w:val="28"/>
        </w:rPr>
      </w:pPr>
    </w:p>
    <w:p w:rsidR="00C4058D" w:rsidRDefault="00C4058D">
      <w:pPr>
        <w:rPr>
          <w:b/>
        </w:rPr>
      </w:pPr>
    </w:p>
    <w:p w:rsidR="00C4058D" w:rsidRDefault="00C4058D">
      <w:pPr>
        <w:rPr>
          <w:b/>
        </w:rPr>
      </w:pPr>
      <w:r>
        <w:rPr>
          <w:b/>
        </w:rPr>
        <w:t xml:space="preserve">Week of:  </w:t>
      </w:r>
      <w:r>
        <w:rPr>
          <w:b/>
        </w:rPr>
        <w:tab/>
        <w:t>16-March-2010</w:t>
      </w:r>
    </w:p>
    <w:p w:rsidR="00C4058D" w:rsidRDefault="00C4058D">
      <w:pPr>
        <w:rPr>
          <w:b/>
        </w:rPr>
      </w:pPr>
    </w:p>
    <w:p w:rsidR="00C4058D" w:rsidRDefault="00C4058D">
      <w:r>
        <w:rPr>
          <w:b/>
        </w:rPr>
        <w:t xml:space="preserve">Project Title: Kitchen Manager </w:t>
      </w:r>
      <w:r>
        <w:tab/>
      </w:r>
      <w:r>
        <w:tab/>
      </w:r>
    </w:p>
    <w:p w:rsidR="00C4058D" w:rsidRDefault="00C4058D">
      <w:pPr>
        <w:rPr>
          <w:b/>
        </w:rPr>
      </w:pPr>
    </w:p>
    <w:p w:rsidR="00C4058D" w:rsidRDefault="00C4058D">
      <w:pPr>
        <w:rPr>
          <w:b/>
        </w:rPr>
      </w:pPr>
    </w:p>
    <w:p w:rsidR="00C4058D" w:rsidRDefault="00C4058D">
      <w:pPr>
        <w:rPr>
          <w:b/>
        </w:rPr>
      </w:pPr>
      <w:r>
        <w:rPr>
          <w:b/>
        </w:rPr>
        <w:t>Team Members:  Cody Adams, Andre Edwards, Winston Bellin, Adanma Nkume, Ryann Case</w:t>
      </w:r>
    </w:p>
    <w:p w:rsidR="00C4058D" w:rsidRDefault="00C4058D">
      <w:pPr>
        <w:rPr>
          <w:b/>
        </w:rPr>
      </w:pPr>
    </w:p>
    <w:p w:rsidR="00C4058D" w:rsidRDefault="00C4058D">
      <w:pPr>
        <w:rPr>
          <w:b/>
        </w:rPr>
      </w:pPr>
      <w:r>
        <w:rPr>
          <w:b/>
        </w:rPr>
        <w:t xml:space="preserve"> </w:t>
      </w:r>
    </w:p>
    <w:p w:rsidR="00C4058D" w:rsidRDefault="00C4058D" w:rsidP="00DE2A89">
      <w:pPr>
        <w:numPr>
          <w:ilvl w:val="0"/>
          <w:numId w:val="1"/>
        </w:numPr>
        <w:rPr>
          <w:b/>
        </w:rPr>
      </w:pPr>
      <w:r>
        <w:rPr>
          <w:b/>
        </w:rPr>
        <w:t xml:space="preserve">Tasks from Last Week That Were </w:t>
      </w:r>
      <w:r w:rsidRPr="00DE2A89">
        <w:rPr>
          <w:b/>
          <w:i/>
        </w:rPr>
        <w:t>Defined</w:t>
      </w:r>
      <w:r>
        <w:rPr>
          <w:b/>
        </w:rPr>
        <w:t xml:space="preserve"> to be Worked Upon:</w:t>
      </w:r>
    </w:p>
    <w:p w:rsidR="00C4058D" w:rsidRDefault="00C4058D" w:rsidP="00B50CFF">
      <w:pPr>
        <w:numPr>
          <w:ilvl w:val="1"/>
          <w:numId w:val="1"/>
        </w:numPr>
        <w:rPr>
          <w:b/>
        </w:rPr>
      </w:pPr>
      <w:r>
        <w:rPr>
          <w:b/>
        </w:rPr>
        <w:t>Cody—Develop, installed, configure and deliver SQL to Visual C++ 2010 connection</w:t>
      </w:r>
    </w:p>
    <w:p w:rsidR="00C4058D" w:rsidRDefault="00C4058D" w:rsidP="00B50CFF">
      <w:pPr>
        <w:numPr>
          <w:ilvl w:val="1"/>
          <w:numId w:val="1"/>
        </w:numPr>
        <w:rPr>
          <w:b/>
        </w:rPr>
      </w:pPr>
      <w:r>
        <w:rPr>
          <w:b/>
        </w:rPr>
        <w:t>Adanma—worked on draft SDD, determine requirements of and develop scheduling for completing of interim SDD by extended deadline</w:t>
      </w:r>
    </w:p>
    <w:p w:rsidR="00C4058D" w:rsidRPr="00370068" w:rsidRDefault="00C4058D" w:rsidP="00B50CFF">
      <w:pPr>
        <w:numPr>
          <w:ilvl w:val="1"/>
          <w:numId w:val="1"/>
        </w:numPr>
        <w:rPr>
          <w:b/>
        </w:rPr>
      </w:pPr>
      <w:r w:rsidRPr="00370068">
        <w:rPr>
          <w:b/>
        </w:rPr>
        <w:t>Andre, Ryann—Evaluate Organization Standards and apply to own content.  Re-establish cohesion in all documents</w:t>
      </w:r>
    </w:p>
    <w:p w:rsidR="00C4058D" w:rsidRPr="008171D4" w:rsidRDefault="00C4058D" w:rsidP="00B50CFF">
      <w:pPr>
        <w:numPr>
          <w:ilvl w:val="1"/>
          <w:numId w:val="1"/>
        </w:numPr>
        <w:rPr>
          <w:b/>
        </w:rPr>
      </w:pPr>
      <w:r>
        <w:rPr>
          <w:b/>
        </w:rPr>
        <w:t>Winston—Develop cohesion between graphical design prototypes and code prototypes</w:t>
      </w:r>
    </w:p>
    <w:p w:rsidR="00C4058D" w:rsidRDefault="00C4058D" w:rsidP="00DE2A89">
      <w:pPr>
        <w:rPr>
          <w:b/>
        </w:rPr>
      </w:pPr>
    </w:p>
    <w:p w:rsidR="00C4058D" w:rsidRDefault="00C4058D" w:rsidP="00DE2A89">
      <w:pPr>
        <w:numPr>
          <w:ilvl w:val="0"/>
          <w:numId w:val="1"/>
        </w:numPr>
        <w:rPr>
          <w:b/>
        </w:rPr>
      </w:pPr>
      <w:r>
        <w:rPr>
          <w:b/>
        </w:rPr>
        <w:t>Unanticipated Tasks that Arose This Week and Required Addressing:</w:t>
      </w:r>
    </w:p>
    <w:p w:rsidR="00C4058D" w:rsidRDefault="00C4058D" w:rsidP="00130E1C">
      <w:pPr>
        <w:ind w:left="720"/>
        <w:rPr>
          <w:b/>
        </w:rPr>
      </w:pPr>
      <w:r>
        <w:rPr>
          <w:b/>
        </w:rPr>
        <w:t xml:space="preserve">      1.  </w:t>
      </w:r>
    </w:p>
    <w:p w:rsidR="00C4058D" w:rsidRPr="002D739F" w:rsidRDefault="00C4058D" w:rsidP="002D739F">
      <w:pPr>
        <w:ind w:left="1440"/>
        <w:rPr>
          <w:b/>
        </w:rPr>
      </w:pPr>
    </w:p>
    <w:p w:rsidR="00C4058D" w:rsidRDefault="00C4058D" w:rsidP="00DE2A89">
      <w:pPr>
        <w:numPr>
          <w:ilvl w:val="0"/>
          <w:numId w:val="1"/>
        </w:numPr>
        <w:rPr>
          <w:b/>
        </w:rPr>
      </w:pPr>
      <w:r w:rsidRPr="009C4C6A">
        <w:rPr>
          <w:b/>
          <w:i/>
          <w:u w:val="single"/>
        </w:rPr>
        <w:t>Detailed</w:t>
      </w:r>
      <w:r>
        <w:rPr>
          <w:b/>
        </w:rPr>
        <w:t xml:space="preserve"> Description of Work Accomplished this Week Towards all of these Tasks:  (Be sure to define what </w:t>
      </w:r>
      <w:r w:rsidRPr="009C4C6A">
        <w:rPr>
          <w:b/>
          <w:i/>
          <w:u w:val="single"/>
        </w:rPr>
        <w:t>each</w:t>
      </w:r>
      <w:r>
        <w:rPr>
          <w:b/>
        </w:rPr>
        <w:t xml:space="preserve"> person specifically did each week.  Repeated weeks of no work will result in failure of student!!!)</w:t>
      </w:r>
    </w:p>
    <w:p w:rsidR="00C4058D" w:rsidRDefault="00C4058D" w:rsidP="00DE2A89">
      <w:pPr>
        <w:numPr>
          <w:ilvl w:val="1"/>
          <w:numId w:val="1"/>
        </w:numPr>
        <w:rPr>
          <w:b/>
        </w:rPr>
      </w:pPr>
      <w:r w:rsidRPr="00B50CFF">
        <w:rPr>
          <w:b/>
        </w:rPr>
        <w:t xml:space="preserve">Cody— </w:t>
      </w:r>
      <w:r>
        <w:rPr>
          <w:b/>
        </w:rPr>
        <w:t xml:space="preserve">wrote </w:t>
      </w:r>
      <w:r w:rsidRPr="00A026C6">
        <w:rPr>
          <w:b/>
        </w:rPr>
        <w:t>Pseudocode</w:t>
      </w:r>
      <w:r>
        <w:rPr>
          <w:b/>
        </w:rPr>
        <w:t xml:space="preserve"> for must have items, data design and </w:t>
      </w:r>
      <w:r w:rsidRPr="00F66597">
        <w:rPr>
          <w:b/>
        </w:rPr>
        <w:t>System</w:t>
      </w:r>
      <w:r>
        <w:rPr>
          <w:b/>
        </w:rPr>
        <w:t xml:space="preserve"> design</w:t>
      </w:r>
    </w:p>
    <w:p w:rsidR="00C4058D" w:rsidRDefault="00C4058D" w:rsidP="00DE2A89">
      <w:pPr>
        <w:numPr>
          <w:ilvl w:val="1"/>
          <w:numId w:val="1"/>
        </w:numPr>
        <w:rPr>
          <w:b/>
        </w:rPr>
      </w:pPr>
      <w:r w:rsidRPr="00B50CFF">
        <w:rPr>
          <w:b/>
        </w:rPr>
        <w:t>Adanma—</w:t>
      </w:r>
      <w:r>
        <w:rPr>
          <w:b/>
        </w:rPr>
        <w:t xml:space="preserve"> created class list, Use Case Diagram, and created the SDD </w:t>
      </w:r>
    </w:p>
    <w:p w:rsidR="00C4058D" w:rsidRDefault="00C4058D" w:rsidP="00DE2A89">
      <w:pPr>
        <w:numPr>
          <w:ilvl w:val="1"/>
          <w:numId w:val="1"/>
        </w:numPr>
        <w:rPr>
          <w:b/>
        </w:rPr>
      </w:pPr>
      <w:r w:rsidRPr="00071EF6">
        <w:rPr>
          <w:b/>
        </w:rPr>
        <w:t>Andre</w:t>
      </w:r>
      <w:r>
        <w:rPr>
          <w:b/>
        </w:rPr>
        <w:t xml:space="preserve"> – Wrote </w:t>
      </w:r>
      <w:r w:rsidRPr="00A026C6">
        <w:rPr>
          <w:b/>
        </w:rPr>
        <w:t>Pseudocode</w:t>
      </w:r>
      <w:r>
        <w:rPr>
          <w:b/>
        </w:rPr>
        <w:t xml:space="preserve"> for must have items and sequence Diagrams</w:t>
      </w:r>
    </w:p>
    <w:p w:rsidR="00C4058D" w:rsidRPr="00071EF6" w:rsidRDefault="00C4058D" w:rsidP="00DE2A89">
      <w:pPr>
        <w:numPr>
          <w:ilvl w:val="1"/>
          <w:numId w:val="1"/>
        </w:numPr>
        <w:rPr>
          <w:b/>
        </w:rPr>
      </w:pPr>
      <w:r w:rsidRPr="00071EF6">
        <w:rPr>
          <w:b/>
        </w:rPr>
        <w:t>Ryann—</w:t>
      </w:r>
      <w:r>
        <w:rPr>
          <w:b/>
        </w:rPr>
        <w:t xml:space="preserve"> explained classes and place in a Glossary of terms</w:t>
      </w:r>
    </w:p>
    <w:p w:rsidR="00C4058D" w:rsidRPr="00E14782" w:rsidRDefault="00C4058D" w:rsidP="00DE2A89">
      <w:pPr>
        <w:numPr>
          <w:ilvl w:val="1"/>
          <w:numId w:val="1"/>
        </w:numPr>
        <w:rPr>
          <w:b/>
        </w:rPr>
      </w:pPr>
      <w:r w:rsidRPr="00E14782">
        <w:rPr>
          <w:b/>
        </w:rPr>
        <w:t>Winston—</w:t>
      </w:r>
      <w:r>
        <w:rPr>
          <w:b/>
        </w:rPr>
        <w:t>Updated code to match docs, continued to write code</w:t>
      </w:r>
    </w:p>
    <w:p w:rsidR="00C4058D" w:rsidRDefault="00C4058D" w:rsidP="00DE2A89">
      <w:pPr>
        <w:rPr>
          <w:b/>
        </w:rPr>
      </w:pPr>
    </w:p>
    <w:p w:rsidR="00C4058D" w:rsidRDefault="00C4058D" w:rsidP="00DE2A89">
      <w:pPr>
        <w:numPr>
          <w:ilvl w:val="0"/>
          <w:numId w:val="1"/>
        </w:numPr>
        <w:rPr>
          <w:b/>
        </w:rPr>
      </w:pPr>
      <w:r>
        <w:rPr>
          <w:b/>
        </w:rPr>
        <w:t>Problems Encountered During this Past Week:</w:t>
      </w:r>
    </w:p>
    <w:p w:rsidR="00C4058D" w:rsidRDefault="00C4058D" w:rsidP="00130E1C">
      <w:pPr>
        <w:ind w:left="720"/>
        <w:rPr>
          <w:b/>
        </w:rPr>
      </w:pPr>
      <w:r>
        <w:rPr>
          <w:b/>
        </w:rPr>
        <w:t xml:space="preserve">     1.  We didn’t have any…We were able to meet 3 nights</w:t>
      </w:r>
    </w:p>
    <w:p w:rsidR="00C4058D" w:rsidRDefault="00C4058D" w:rsidP="00DE2A89">
      <w:pPr>
        <w:rPr>
          <w:b/>
        </w:rPr>
      </w:pPr>
    </w:p>
    <w:p w:rsidR="00C4058D" w:rsidRDefault="00C4058D" w:rsidP="00DE2A89">
      <w:pPr>
        <w:numPr>
          <w:ilvl w:val="0"/>
          <w:numId w:val="1"/>
        </w:numPr>
        <w:rPr>
          <w:b/>
        </w:rPr>
      </w:pPr>
      <w:r>
        <w:rPr>
          <w:b/>
        </w:rPr>
        <w:t>Tasks to be Worked Upon During the Upcoming Week (this section becomes section 1 if the next week):</w:t>
      </w:r>
    </w:p>
    <w:p w:rsidR="00C4058D" w:rsidRDefault="00C4058D" w:rsidP="00370068">
      <w:pPr>
        <w:numPr>
          <w:ilvl w:val="1"/>
          <w:numId w:val="1"/>
        </w:numPr>
        <w:rPr>
          <w:b/>
        </w:rPr>
      </w:pPr>
      <w:r>
        <w:rPr>
          <w:b/>
        </w:rPr>
        <w:t>Cody—Deliver SQL connection, develop code, develop/publish code schedule</w:t>
      </w:r>
    </w:p>
    <w:p w:rsidR="00C4058D" w:rsidRDefault="00C4058D" w:rsidP="00BE4F03">
      <w:pPr>
        <w:numPr>
          <w:ilvl w:val="1"/>
          <w:numId w:val="1"/>
        </w:numPr>
        <w:rPr>
          <w:b/>
        </w:rPr>
      </w:pPr>
      <w:r>
        <w:rPr>
          <w:b/>
        </w:rPr>
        <w:t>Adanma, Andre, Ryann— improve SDD for delivery – work on more documentation</w:t>
      </w:r>
    </w:p>
    <w:p w:rsidR="00C4058D" w:rsidRPr="008171D4" w:rsidRDefault="00C4058D" w:rsidP="007F1A2A">
      <w:pPr>
        <w:numPr>
          <w:ilvl w:val="1"/>
          <w:numId w:val="1"/>
        </w:numPr>
        <w:rPr>
          <w:b/>
        </w:rPr>
      </w:pPr>
      <w:r>
        <w:rPr>
          <w:b/>
        </w:rPr>
        <w:t>Winston—Continue to develop code, develop code schedule, match code with documentation</w:t>
      </w:r>
    </w:p>
    <w:p w:rsidR="00C4058D" w:rsidRPr="00370068" w:rsidRDefault="00C4058D" w:rsidP="00BE4F03">
      <w:pPr>
        <w:numPr>
          <w:ilvl w:val="1"/>
          <w:numId w:val="1"/>
        </w:numPr>
        <w:rPr>
          <w:b/>
        </w:rPr>
      </w:pPr>
      <w:r>
        <w:rPr>
          <w:b/>
        </w:rPr>
        <w:t>All—Full review of code and documentation in order to synchronize for final project presentation</w:t>
      </w:r>
    </w:p>
    <w:p w:rsidR="00C4058D" w:rsidRDefault="00C4058D" w:rsidP="00370068">
      <w:pPr>
        <w:rPr>
          <w:b/>
        </w:rPr>
      </w:pPr>
      <w:r>
        <w:rPr>
          <w:b/>
        </w:rPr>
        <w:t>,</w:t>
      </w:r>
    </w:p>
    <w:sectPr w:rsidR="00C4058D" w:rsidSect="00C4058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58D" w:rsidRDefault="00C4058D">
      <w:r>
        <w:separator/>
      </w:r>
    </w:p>
  </w:endnote>
  <w:endnote w:type="continuationSeparator" w:id="1">
    <w:p w:rsidR="00C4058D" w:rsidRDefault="00C40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58D" w:rsidRDefault="00C4058D" w:rsidP="00D07FDD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58D" w:rsidRDefault="00C4058D">
      <w:r>
        <w:separator/>
      </w:r>
    </w:p>
  </w:footnote>
  <w:footnote w:type="continuationSeparator" w:id="1">
    <w:p w:rsidR="00C4058D" w:rsidRDefault="00C40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5344"/>
    <w:multiLevelType w:val="multilevel"/>
    <w:tmpl w:val="4162C77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CB24B66"/>
    <w:multiLevelType w:val="hybridMultilevel"/>
    <w:tmpl w:val="545822DA"/>
    <w:lvl w:ilvl="0" w:tplc="B222759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E32E3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0C303FD"/>
    <w:multiLevelType w:val="multilevel"/>
    <w:tmpl w:val="9D70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4515"/>
    <w:rsid w:val="0002503E"/>
    <w:rsid w:val="0004077D"/>
    <w:rsid w:val="00071EF6"/>
    <w:rsid w:val="000D0F40"/>
    <w:rsid w:val="000D13C6"/>
    <w:rsid w:val="00105FA6"/>
    <w:rsid w:val="00123087"/>
    <w:rsid w:val="00123A2F"/>
    <w:rsid w:val="00130E1C"/>
    <w:rsid w:val="001C3CAD"/>
    <w:rsid w:val="002174ED"/>
    <w:rsid w:val="002342F3"/>
    <w:rsid w:val="00276DA3"/>
    <w:rsid w:val="002D739F"/>
    <w:rsid w:val="0031675C"/>
    <w:rsid w:val="00355E31"/>
    <w:rsid w:val="00356C2A"/>
    <w:rsid w:val="00370068"/>
    <w:rsid w:val="00373F1B"/>
    <w:rsid w:val="003B382C"/>
    <w:rsid w:val="003B7275"/>
    <w:rsid w:val="003E6B68"/>
    <w:rsid w:val="00430518"/>
    <w:rsid w:val="00483464"/>
    <w:rsid w:val="00484868"/>
    <w:rsid w:val="00497F36"/>
    <w:rsid w:val="004A4D37"/>
    <w:rsid w:val="004B337F"/>
    <w:rsid w:val="00591B61"/>
    <w:rsid w:val="005A7FAE"/>
    <w:rsid w:val="00620A3C"/>
    <w:rsid w:val="00675002"/>
    <w:rsid w:val="006A1E19"/>
    <w:rsid w:val="006D2984"/>
    <w:rsid w:val="006F57CE"/>
    <w:rsid w:val="006F71A3"/>
    <w:rsid w:val="007D04A0"/>
    <w:rsid w:val="007F1A2A"/>
    <w:rsid w:val="0080793B"/>
    <w:rsid w:val="008171D4"/>
    <w:rsid w:val="00860AA0"/>
    <w:rsid w:val="00877ACB"/>
    <w:rsid w:val="008D47A3"/>
    <w:rsid w:val="008F3E77"/>
    <w:rsid w:val="00934515"/>
    <w:rsid w:val="0094557A"/>
    <w:rsid w:val="009727B8"/>
    <w:rsid w:val="009C4C6A"/>
    <w:rsid w:val="009F53DE"/>
    <w:rsid w:val="00A026C6"/>
    <w:rsid w:val="00A07B1D"/>
    <w:rsid w:val="00A53219"/>
    <w:rsid w:val="00AA5D12"/>
    <w:rsid w:val="00B50CFF"/>
    <w:rsid w:val="00BE4F03"/>
    <w:rsid w:val="00C24755"/>
    <w:rsid w:val="00C33782"/>
    <w:rsid w:val="00C4058D"/>
    <w:rsid w:val="00CC59E5"/>
    <w:rsid w:val="00D07FDD"/>
    <w:rsid w:val="00D501C8"/>
    <w:rsid w:val="00D644E7"/>
    <w:rsid w:val="00D771FB"/>
    <w:rsid w:val="00D87497"/>
    <w:rsid w:val="00D87CCF"/>
    <w:rsid w:val="00DE2A89"/>
    <w:rsid w:val="00E14782"/>
    <w:rsid w:val="00E235A0"/>
    <w:rsid w:val="00E3198E"/>
    <w:rsid w:val="00E75438"/>
    <w:rsid w:val="00E95F60"/>
    <w:rsid w:val="00EC5492"/>
    <w:rsid w:val="00F11410"/>
    <w:rsid w:val="00F60507"/>
    <w:rsid w:val="00F62226"/>
    <w:rsid w:val="00F66597"/>
    <w:rsid w:val="00F66976"/>
    <w:rsid w:val="00F7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5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07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C5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07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C5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07FD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1</Pages>
  <Words>270</Words>
  <Characters>1540</Characters>
  <Application>Microsoft Office Outlook</Application>
  <DocSecurity>0</DocSecurity>
  <Lines>0</Lines>
  <Paragraphs>0</Paragraphs>
  <ScaleCrop>false</ScaleCrop>
  <Company>University of Nebraska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CEEN 4980 Senior Thesis</dc:title>
  <dc:subject/>
  <dc:creator>PKI340</dc:creator>
  <cp:keywords/>
  <dc:description/>
  <cp:lastModifiedBy>Adanma Nkume</cp:lastModifiedBy>
  <cp:revision>3</cp:revision>
  <dcterms:created xsi:type="dcterms:W3CDTF">2010-03-16T17:10:00Z</dcterms:created>
  <dcterms:modified xsi:type="dcterms:W3CDTF">2010-03-16T18:04:00Z</dcterms:modified>
</cp:coreProperties>
</file>