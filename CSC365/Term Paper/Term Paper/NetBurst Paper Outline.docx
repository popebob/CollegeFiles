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FA7" w:rsidRDefault="00AB6FA7">
      <w:r>
        <w:t>NetBurst Paper</w:t>
      </w:r>
    </w:p>
    <w:p w:rsidR="00AB6FA7" w:rsidRDefault="00AB6FA7"/>
    <w:p w:rsidR="00AB6FA7" w:rsidRDefault="00AB6FA7">
      <w:r>
        <w:t>Basic lineage  8086 286 386 , big step in pro/why</w:t>
      </w:r>
    </w:p>
    <w:p w:rsidR="00AB6FA7" w:rsidRDefault="00AB6FA7">
      <w:r>
        <w:t>Intro NetBurst—</w:t>
      </w:r>
    </w:p>
    <w:p w:rsidR="00AB6FA7" w:rsidRDefault="00AB6FA7">
      <w:r>
        <w:tab/>
        <w:t xml:space="preserve">AMD at the time </w:t>
      </w:r>
    </w:p>
    <w:p w:rsidR="00AB6FA7" w:rsidRDefault="00AB6FA7" w:rsidP="00F950AA">
      <w:pPr>
        <w:ind w:firstLine="720"/>
      </w:pPr>
      <w:r>
        <w:t>Supposed advantages</w:t>
      </w:r>
    </w:p>
    <w:p w:rsidR="00AB6FA7" w:rsidRDefault="00AB6FA7">
      <w:r>
        <w:tab/>
      </w:r>
      <w:r>
        <w:tab/>
        <w:t>HyperThreading</w:t>
      </w:r>
    </w:p>
    <w:p w:rsidR="00AB6FA7" w:rsidRDefault="00AB6FA7">
      <w:r>
        <w:tab/>
      </w:r>
      <w:r>
        <w:tab/>
        <w:t>Early Execution</w:t>
      </w:r>
    </w:p>
    <w:p w:rsidR="00AB6FA7" w:rsidRDefault="00AB6FA7">
      <w:r>
        <w:tab/>
      </w:r>
      <w:r>
        <w:tab/>
        <w:t>Etc</w:t>
      </w:r>
    </w:p>
    <w:p w:rsidR="00AB6FA7" w:rsidRDefault="00AB6FA7">
      <w:r>
        <w:tab/>
      </w:r>
      <w:r>
        <w:tab/>
        <w:t>RDRAM</w:t>
      </w:r>
    </w:p>
    <w:p w:rsidR="00AB6FA7" w:rsidRDefault="00AB6FA7">
      <w:r>
        <w:tab/>
        <w:t>How the advantages are possible</w:t>
      </w:r>
    </w:p>
    <w:p w:rsidR="00AB6FA7" w:rsidRDefault="00AB6FA7">
      <w:r>
        <w:tab/>
        <w:t>Early theoretical previews</w:t>
      </w:r>
    </w:p>
    <w:p w:rsidR="00AB6FA7" w:rsidRDefault="00AB6FA7">
      <w:r>
        <w:t>Processors/Chipsets featured on NetBurst Platform</w:t>
      </w:r>
    </w:p>
    <w:p w:rsidR="00AB6FA7" w:rsidRDefault="00AB6FA7">
      <w:r>
        <w:tab/>
        <w:t>Details on each type, leading to one P4/i8xx</w:t>
      </w:r>
    </w:p>
    <w:p w:rsidR="00AB6FA7" w:rsidRDefault="00AB6FA7">
      <w:r>
        <w:tab/>
        <w:t>Specific details of each core</w:t>
      </w:r>
    </w:p>
    <w:p w:rsidR="00AB6FA7" w:rsidRDefault="00AB6FA7">
      <w:r>
        <w:tab/>
        <w:t>Third-party chipsets advantage/Problems</w:t>
      </w:r>
    </w:p>
    <w:p w:rsidR="00AB6FA7" w:rsidRDefault="00AB6FA7">
      <w:r>
        <w:t>Realized problems of NetBurst</w:t>
      </w:r>
    </w:p>
    <w:p w:rsidR="00AB6FA7" w:rsidRDefault="00AB6FA7">
      <w:r>
        <w:tab/>
        <w:t>Replay</w:t>
      </w:r>
    </w:p>
    <w:p w:rsidR="00AB6FA7" w:rsidRDefault="00AB6FA7">
      <w:r>
        <w:tab/>
        <w:t>etc</w:t>
      </w:r>
    </w:p>
    <w:p w:rsidR="00AB6FA7" w:rsidRDefault="00AB6FA7">
      <w:r>
        <w:t>Specific problems of Northwood P4/i8xx</w:t>
      </w:r>
    </w:p>
    <w:p w:rsidR="00AB6FA7" w:rsidRDefault="00AB6FA7">
      <w:r>
        <w:tab/>
        <w:t>Heat</w:t>
      </w:r>
    </w:p>
    <w:p w:rsidR="00AB6FA7" w:rsidRDefault="00AB6FA7">
      <w:r>
        <w:tab/>
        <w:t>Relative Performance</w:t>
      </w:r>
    </w:p>
    <w:p w:rsidR="00AB6FA7" w:rsidRDefault="00AB6FA7">
      <w:r>
        <w:tab/>
        <w:t>Cost</w:t>
      </w:r>
    </w:p>
    <w:p w:rsidR="00AB6FA7" w:rsidRDefault="00AB6FA7">
      <w:r>
        <w:tab/>
        <w:t>Etc</w:t>
      </w:r>
    </w:p>
    <w:p w:rsidR="00AB6FA7" w:rsidRDefault="00AB6FA7">
      <w:r>
        <w:t>AMD Supremecy</w:t>
      </w:r>
    </w:p>
    <w:p w:rsidR="00AB6FA7" w:rsidRDefault="00AB6FA7" w:rsidP="005010C1">
      <w:pPr>
        <w:ind w:firstLine="720"/>
      </w:pPr>
      <w:r>
        <w:t>Recap previous section</w:t>
      </w:r>
    </w:p>
    <w:p w:rsidR="00AB6FA7" w:rsidRDefault="00AB6FA7" w:rsidP="005010C1">
      <w:r>
        <w:t>Core Series Advantages</w:t>
      </w:r>
    </w:p>
    <w:p w:rsidR="00AB6FA7" w:rsidRDefault="00AB6FA7" w:rsidP="005010C1">
      <w:pPr>
        <w:ind w:firstLine="720"/>
      </w:pPr>
      <w:r>
        <w:t>Performance</w:t>
      </w:r>
    </w:p>
    <w:p w:rsidR="00AB6FA7" w:rsidRDefault="00AB6FA7" w:rsidP="005010C1">
      <w:r>
        <w:tab/>
        <w:t>Price</w:t>
      </w:r>
    </w:p>
    <w:p w:rsidR="00AB6FA7" w:rsidRDefault="00AB6FA7" w:rsidP="005010C1">
      <w:r>
        <w:tab/>
        <w:t>Heat</w:t>
      </w:r>
    </w:p>
    <w:p w:rsidR="00AB6FA7" w:rsidRDefault="00AB6FA7" w:rsidP="005010C1">
      <w:r>
        <w:tab/>
        <w:t>Etc</w:t>
      </w:r>
    </w:p>
    <w:p w:rsidR="00AB6FA7" w:rsidRDefault="00AB6FA7" w:rsidP="005010C1">
      <w:r>
        <w:t>Looking forward</w:t>
      </w:r>
    </w:p>
    <w:p w:rsidR="00AB6FA7" w:rsidRDefault="00AB6FA7" w:rsidP="005010C1">
      <w:r>
        <w:tab/>
        <w:t>Nehalem</w:t>
      </w:r>
    </w:p>
    <w:p w:rsidR="00AB6FA7" w:rsidRDefault="00AB6FA7" w:rsidP="005010C1">
      <w:r>
        <w:tab/>
        <w:t>On-package memory controller</w:t>
      </w:r>
    </w:p>
    <w:p w:rsidR="00AB6FA7" w:rsidRDefault="00AB6FA7" w:rsidP="005010C1">
      <w:r>
        <w:t>Pictures</w:t>
      </w:r>
    </w:p>
    <w:p w:rsidR="00AB6FA7" w:rsidRDefault="00AB6FA7" w:rsidP="005010C1">
      <w:r>
        <w:t>Bibliography</w:t>
      </w:r>
    </w:p>
    <w:sectPr w:rsidR="00AB6FA7" w:rsidSect="006E1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10C1"/>
    <w:rsid w:val="00002979"/>
    <w:rsid w:val="000140CA"/>
    <w:rsid w:val="00101334"/>
    <w:rsid w:val="00101FFD"/>
    <w:rsid w:val="001727EC"/>
    <w:rsid w:val="001A3484"/>
    <w:rsid w:val="00291966"/>
    <w:rsid w:val="002A2D9A"/>
    <w:rsid w:val="002D16E5"/>
    <w:rsid w:val="00305DB3"/>
    <w:rsid w:val="00454667"/>
    <w:rsid w:val="005010C1"/>
    <w:rsid w:val="006E1D9F"/>
    <w:rsid w:val="007548E3"/>
    <w:rsid w:val="00970B19"/>
    <w:rsid w:val="009E41F4"/>
    <w:rsid w:val="00AB6FA7"/>
    <w:rsid w:val="00C652E1"/>
    <w:rsid w:val="00D966D0"/>
    <w:rsid w:val="00E44500"/>
    <w:rsid w:val="00F95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D9F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2</Pages>
  <Words>102</Words>
  <Characters>584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NetBurst Paper</dc:title>
  <dc:subject/>
  <dc:creator>Popebob</dc:creator>
  <cp:keywords/>
  <dc:description/>
  <cp:lastModifiedBy>Cody Adams, adamsco</cp:lastModifiedBy>
  <cp:revision>4</cp:revision>
  <dcterms:created xsi:type="dcterms:W3CDTF">2008-12-01T01:23:00Z</dcterms:created>
  <dcterms:modified xsi:type="dcterms:W3CDTF">2008-12-02T06:11:00Z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cSource">
    <vt:lpwstr>C:\Documents and Settings\admincja\Desktop\Term Paper\NetBurst Paper Outline.docx</vt:lpwstr>
  </property>
</Properties>
</file>